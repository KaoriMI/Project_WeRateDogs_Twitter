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3EE47" w14:textId="7BEAEA5B" w:rsidR="0082470D" w:rsidRDefault="00D97846">
      <w:r>
        <w:rPr>
          <w:rFonts w:ascii="Lucida Grande" w:hAnsi="Lucida Grande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EA01F" wp14:editId="109FE00B">
                <wp:simplePos x="0" y="0"/>
                <wp:positionH relativeFrom="margin">
                  <wp:posOffset>202988</wp:posOffset>
                </wp:positionH>
                <wp:positionV relativeFrom="paragraph">
                  <wp:posOffset>0</wp:posOffset>
                </wp:positionV>
                <wp:extent cx="3665855" cy="1120140"/>
                <wp:effectExtent l="0" t="0" r="0" b="0"/>
                <wp:wrapTight wrapText="bothSides">
                  <wp:wrapPolygon edited="0">
                    <wp:start x="224" y="1102"/>
                    <wp:lineTo x="224" y="20204"/>
                    <wp:lineTo x="21215" y="20204"/>
                    <wp:lineTo x="21215" y="1102"/>
                    <wp:lineTo x="224" y="1102"/>
                  </wp:wrapPolygon>
                </wp:wrapTight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855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4F44C" w14:textId="469F0363" w:rsidR="007D1701" w:rsidRPr="00A14C79" w:rsidRDefault="003577A9" w:rsidP="001149B1">
                            <w:pPr>
                              <w:pStyle w:val="NewsletterHeading"/>
                            </w:pPr>
                            <w:sdt>
                              <w:sdtPr>
                                <w:id w:val="228783080"/>
                                <w:placeholder>
                                  <w:docPart w:val="06E24623C26148FD88BA13B377D56E47"/>
                                </w:placeholder>
                              </w:sdtPr>
                              <w:sdtEndPr/>
                              <w:sdtContent>
                                <w:r w:rsidR="007D1701">
                                  <w:t>“</w:t>
                                </w:r>
                                <w:r w:rsidR="00236C9D" w:rsidRPr="00236C9D">
                                  <w:t>WeRateDogs</w:t>
                                </w:r>
                                <w:r w:rsidR="00236C9D">
                                  <w:t xml:space="preserve"> Data Analysis</w:t>
                                </w:r>
                                <w:r w:rsidR="007D1701">
                                  <w:t>”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BEA0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pt;margin-top:0;width:288.65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" filled="f" stroked="f">
                <v:textbox inset=",7.2pt,,7.2pt">
                  <w:txbxContent>
                    <w:p w14:paraId="15B4F44C" w14:textId="469F0363" w:rsidR="007D1701" w:rsidRPr="00A14C79" w:rsidRDefault="003577A9" w:rsidP="001149B1">
                      <w:pPr>
                        <w:pStyle w:val="NewsletterHeading"/>
                      </w:pPr>
                      <w:sdt>
                        <w:sdtPr>
                          <w:id w:val="228783080"/>
                          <w:placeholder>
                            <w:docPart w:val="06E24623C26148FD88BA13B377D56E47"/>
                          </w:placeholder>
                        </w:sdtPr>
                        <w:sdtEndPr/>
                        <w:sdtContent>
                          <w:r w:rsidR="007D1701">
                            <w:t>“</w:t>
                          </w:r>
                          <w:r w:rsidR="00236C9D" w:rsidRPr="00236C9D">
                            <w:t>WeRateDogs</w:t>
                          </w:r>
                          <w:r w:rsidR="00236C9D">
                            <w:t xml:space="preserve"> Data Analysis</w:t>
                          </w:r>
                          <w:r w:rsidR="007D1701">
                            <w:t>”</w:t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8DEE1C" wp14:editId="6062B7AC">
                <wp:simplePos x="0" y="0"/>
                <wp:positionH relativeFrom="page">
                  <wp:posOffset>-177800</wp:posOffset>
                </wp:positionH>
                <wp:positionV relativeFrom="page">
                  <wp:posOffset>-110067</wp:posOffset>
                </wp:positionV>
                <wp:extent cx="8001000" cy="2218267"/>
                <wp:effectExtent l="0" t="0" r="0" b="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22182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FEF02D" w14:textId="77777777" w:rsidR="0000112E" w:rsidRDefault="0000112E" w:rsidP="001149B1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DEE1C" id="Rectangle 6" o:spid="_x0000_s1027" style="position:absolute;margin-left:-14pt;margin-top:-8.65pt;width:630pt;height:174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" fillcolor="#1f4d78 [1608]" stroked="f" strokecolor="#4a7ebb" strokeweight="1.5pt">
                <v:shadow opacity="22938f" offset="0"/>
                <v:textbox inset=",7.2pt,,7.2pt">
                  <w:txbxContent>
                    <w:p w14:paraId="12FEF02D" w14:textId="77777777" w:rsidR="0000112E" w:rsidRDefault="0000112E" w:rsidP="001149B1">
                      <w:pPr>
                        <w:pStyle w:val="Heading2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F8F415" w14:textId="1E9D87A3" w:rsidR="0082470D" w:rsidRDefault="0082470D"/>
    <w:p w14:paraId="59B89EBF" w14:textId="6854CF98" w:rsidR="0082470D" w:rsidRDefault="0082470D"/>
    <w:p w14:paraId="73420B6B" w14:textId="36B4448D" w:rsidR="0082470D" w:rsidRDefault="0082470D" w:rsidP="0082470D">
      <w:pPr>
        <w:rPr>
          <w:rFonts w:ascii="Arial" w:hAnsi="Arial"/>
          <w:b/>
          <w:sz w:val="36"/>
        </w:rPr>
      </w:pPr>
    </w:p>
    <w:p w14:paraId="2BAEEFF7" w14:textId="14320825" w:rsidR="002F6017" w:rsidRDefault="00D97846" w:rsidP="009B3929">
      <w:pPr>
        <w:pStyle w:val="NewsletterHeadline"/>
        <w:sectPr w:rsidR="002F6017" w:rsidSect="00760E4B">
          <w:headerReference w:type="default" r:id="rId10"/>
          <w:footerReference w:type="default" r:id="rId11"/>
          <w:pgSz w:w="12240" w:h="15840"/>
          <w:pgMar w:top="1440" w:right="630" w:bottom="1440" w:left="720" w:header="720" w:footer="720" w:gutter="0"/>
          <w:cols w:space="720"/>
        </w:sectPr>
      </w:pPr>
      <w:r>
        <w:rPr>
          <w:rFonts w:ascii="Lucida Grande" w:hAnsi="Lucida Grande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180FA" wp14:editId="462D2BBC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657600" cy="457200"/>
                <wp:effectExtent l="3810" t="63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auto"/>
                                <w:sz w:val="24"/>
                              </w:rPr>
                              <w:id w:val="228783089"/>
                              <w:placeholder>
                                <w:docPart w:val="06E24623C26148FD88BA13B377D56E47"/>
                              </w:placeholder>
                            </w:sdtPr>
                            <w:sdtEndPr>
                              <w:rPr>
                                <w:color w:val="FFFFFF" w:themeColor="background1"/>
                                <w:sz w:val="26"/>
                              </w:rPr>
                            </w:sdtEndPr>
                            <w:sdtContent>
                              <w:p w14:paraId="3466B8B1" w14:textId="21619062" w:rsidR="0000112E" w:rsidRPr="001149B1" w:rsidRDefault="00A569CB" w:rsidP="007162C8">
                                <w:pPr>
                                  <w:pStyle w:val="NewsletterSubhead"/>
                                  <w:ind w:left="3600"/>
                                </w:pPr>
                                <w:r>
                                  <w:t>Kaori Ishikawa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180FA" id="Text Box 15" o:spid="_x0000_s1028" type="#_x0000_t202" style="position:absolute;margin-left:270pt;margin-top:.1pt;width:4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" filled="f" stroked="f">
                <v:textbox inset=",7.2pt,,7.2pt">
                  <w:txbxContent>
                    <w:sdt>
                      <w:sdtPr>
                        <w:rPr>
                          <w:color w:val="auto"/>
                          <w:sz w:val="24"/>
                        </w:rPr>
                        <w:id w:val="228783089"/>
                        <w:placeholder>
                          <w:docPart w:val="06E24623C26148FD88BA13B377D56E47"/>
                        </w:placeholder>
                      </w:sdtPr>
                      <w:sdtEndPr>
                        <w:rPr>
                          <w:color w:val="FFFFFF" w:themeColor="background1"/>
                          <w:sz w:val="26"/>
                        </w:rPr>
                      </w:sdtEndPr>
                      <w:sdtContent>
                        <w:p w14:paraId="3466B8B1" w14:textId="21619062" w:rsidR="0000112E" w:rsidRPr="001149B1" w:rsidRDefault="00A569CB" w:rsidP="007162C8">
                          <w:pPr>
                            <w:pStyle w:val="NewsletterSubhead"/>
                            <w:ind w:left="3600"/>
                          </w:pPr>
                          <w:r>
                            <w:t>Kaori Ishikawa</w:t>
                          </w:r>
                        </w:p>
                      </w:sdtContent>
                    </w:sdt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655EF" wp14:editId="4DF39480">
                <wp:simplePos x="0" y="0"/>
                <wp:positionH relativeFrom="page">
                  <wp:align>center</wp:align>
                </wp:positionH>
                <wp:positionV relativeFrom="page">
                  <wp:posOffset>2056130</wp:posOffset>
                </wp:positionV>
                <wp:extent cx="8001000" cy="173990"/>
                <wp:effectExtent l="0" t="0" r="0" b="0"/>
                <wp:wrapTight wrapText="bothSides">
                  <wp:wrapPolygon edited="0">
                    <wp:start x="0" y="0"/>
                    <wp:lineTo x="0" y="18920"/>
                    <wp:lineTo x="21549" y="18920"/>
                    <wp:lineTo x="21549" y="0"/>
                    <wp:lineTo x="0" y="0"/>
                  </wp:wrapPolygon>
                </wp:wrapTight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F6FD7" id="Rectangle 7" o:spid="_x0000_s1026" style="position:absolute;margin-left:0;margin-top:161.9pt;width:630pt;height:13.7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" fillcolor="#538135 [2409]" stroked="f" strokecolor="#4a7ebb" strokeweight="1.5pt">
                <v:shadow opacity="22938f" offset="0"/>
                <v:textbox inset=",7.2pt,,7.2pt"/>
                <w10:wrap type="tight" anchorx="page" anchory="page"/>
              </v:rect>
            </w:pict>
          </mc:Fallback>
        </mc:AlternateContent>
      </w:r>
    </w:p>
    <w:p w14:paraId="5116E65F" w14:textId="50FB16EC" w:rsidR="009B3929" w:rsidRDefault="00BA750B" w:rsidP="003E564B">
      <w:pPr>
        <w:pStyle w:val="NewsletterBody"/>
        <w:rPr>
          <w:rStyle w:val="Emphasi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9E8681A" wp14:editId="1494DE1A">
                <wp:simplePos x="0" y="0"/>
                <wp:positionH relativeFrom="column">
                  <wp:posOffset>-178435</wp:posOffset>
                </wp:positionH>
                <wp:positionV relativeFrom="paragraph">
                  <wp:posOffset>619760</wp:posOffset>
                </wp:positionV>
                <wp:extent cx="3564255" cy="2336800"/>
                <wp:effectExtent l="0" t="0" r="0" b="6350"/>
                <wp:wrapTight wrapText="bothSides">
                  <wp:wrapPolygon edited="0">
                    <wp:start x="0" y="0"/>
                    <wp:lineTo x="0" y="21483"/>
                    <wp:lineTo x="21473" y="21483"/>
                    <wp:lineTo x="21473" y="0"/>
                    <wp:lineTo x="0" y="0"/>
                  </wp:wrapPolygon>
                </wp:wrapTight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255" cy="2336800"/>
                          <a:chOff x="0" y="0"/>
                          <a:chExt cx="3813810" cy="2302933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WeRateDogs banne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81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2057400"/>
                            <a:ext cx="3793067" cy="245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48309B" w14:textId="216A65A3" w:rsidR="005D4673" w:rsidRPr="00462A75" w:rsidRDefault="0070799E" w:rsidP="00462A7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62A75">
                                <w:rPr>
                                  <w:rStyle w:val="Emphasis"/>
                                  <w:rFonts w:ascii="Helvetica" w:hAnsi="Helvetica" w:cs="Helvetica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>Image via</w:t>
                              </w:r>
                              <w:r w:rsidR="00462A75" w:rsidRPr="00462A75">
                                <w:rPr>
                                  <w:rStyle w:val="BalloonText"/>
                                  <w:rFonts w:ascii="Helvetica" w:hAnsi="Helvetica" w:cs="Helvetica"/>
                                  <w:color w:val="FFFFFF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="00462A75" w:rsidRPr="00462A75">
                                <w:rPr>
                                  <w:rStyle w:val="Emphasis"/>
                                  <w:rFonts w:ascii="Helvetica" w:hAnsi="Helvetica" w:cs="Helvetica"/>
                                  <w:color w:val="FFFFFF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> </w:t>
                              </w:r>
                              <w:hyperlink r:id="rId13" w:tgtFrame="_blank" w:history="1">
                                <w:r w:rsidR="00462A75" w:rsidRPr="00462A75">
                                  <w:rPr>
                                    <w:rStyle w:val="Hyperlink"/>
                                    <w:rFonts w:ascii="inherit" w:hAnsi="inherit" w:cs="Helvetica"/>
                                    <w:b/>
                                    <w:bCs/>
                                    <w:i/>
                                    <w:iCs/>
                                    <w:color w:val="017A9B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Boston Magazine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8681A" id="Group 20" o:spid="_x0000_s1029" style="position:absolute;left:0;text-align:left;margin-left:-14.05pt;margin-top:48.8pt;width:280.65pt;height:184pt;z-index:251696128;mso-width-relative:margin;mso-height-relative:margin" coordsize="38138,23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alt="WeRateDogs banner" style="position:absolute;width:38138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">
                  <v:imagedata r:id="rId14" o:title="WeRateDogs banner"/>
                </v:shape>
                <v:shape id="Text Box 19" o:spid="_x0000_s1031" type="#_x0000_t202" style="position:absolute;top:20574;width:37930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2848309B" w14:textId="216A65A3" w:rsidR="005D4673" w:rsidRPr="00462A75" w:rsidRDefault="0070799E" w:rsidP="00462A7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62A75">
                          <w:rPr>
                            <w:rStyle w:val="Emphasis"/>
                            <w:rFonts w:ascii="Helvetica" w:hAnsi="Helvetica" w:cs="Helvetica"/>
                            <w:sz w:val="21"/>
                            <w:szCs w:val="21"/>
                            <w:bdr w:val="none" w:sz="0" w:space="0" w:color="auto" w:frame="1"/>
                          </w:rPr>
                          <w:t>Image via</w:t>
                        </w:r>
                        <w:r w:rsidR="00462A75" w:rsidRPr="00462A75">
                          <w:rPr>
                            <w:rStyle w:val="BalloonText"/>
                            <w:rFonts w:ascii="Helvetica" w:hAnsi="Helvetica" w:cs="Helvetica"/>
                            <w:color w:val="FFFFFF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r w:rsidR="00462A75" w:rsidRPr="00462A75">
                          <w:rPr>
                            <w:rStyle w:val="Emphasis"/>
                            <w:rFonts w:ascii="Helvetica" w:hAnsi="Helvetica" w:cs="Helvetica"/>
                            <w:color w:val="FFFFFF"/>
                            <w:sz w:val="21"/>
                            <w:szCs w:val="21"/>
                            <w:bdr w:val="none" w:sz="0" w:space="0" w:color="auto" w:frame="1"/>
                          </w:rPr>
                          <w:t> </w:t>
                        </w:r>
                        <w:hyperlink r:id="rId15" w:tgtFrame="_blank" w:history="1">
                          <w:r w:rsidR="00462A75" w:rsidRPr="00462A75">
                            <w:rPr>
                              <w:rStyle w:val="Hyperlink"/>
                              <w:rFonts w:ascii="inherit" w:hAnsi="inherit" w:cs="Helvetica"/>
                              <w:b/>
                              <w:bCs/>
                              <w:i/>
                              <w:iCs/>
                              <w:color w:val="017A9B"/>
                              <w:sz w:val="21"/>
                              <w:szCs w:val="21"/>
                              <w:bdr w:val="none" w:sz="0" w:space="0" w:color="auto" w:frame="1"/>
                            </w:rPr>
                            <w:t>Boston Magazine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02919E6" w14:textId="104F65A5" w:rsidR="00C53384" w:rsidRPr="00437FA6" w:rsidRDefault="00C53384" w:rsidP="006A0D5C">
      <w:pPr>
        <w:pStyle w:val="NewsletterBody"/>
        <w:spacing w:line="276" w:lineRule="auto"/>
        <w:rPr>
          <w:rStyle w:val="Emphasis"/>
          <w:sz w:val="24"/>
          <w:szCs w:val="28"/>
        </w:rPr>
      </w:pPr>
      <w:r w:rsidRPr="00437FA6">
        <w:rPr>
          <w:rStyle w:val="Emphasis"/>
          <w:sz w:val="24"/>
          <w:szCs w:val="28"/>
        </w:rPr>
        <w:t xml:space="preserve">1. </w:t>
      </w:r>
      <w:r w:rsidR="00C205CB" w:rsidRPr="00437FA6">
        <w:rPr>
          <w:rStyle w:val="Emphasis"/>
          <w:sz w:val="24"/>
          <w:szCs w:val="28"/>
        </w:rPr>
        <w:t>Introduction</w:t>
      </w:r>
    </w:p>
    <w:p w14:paraId="1A8BE140" w14:textId="55493771" w:rsidR="00437FA6" w:rsidRPr="00437FA6" w:rsidRDefault="00A75DD7" w:rsidP="006A0D5C">
      <w:pPr>
        <w:pStyle w:val="NewsletterBody"/>
        <w:spacing w:line="276" w:lineRule="auto"/>
        <w:jc w:val="left"/>
        <w:rPr>
          <w:sz w:val="24"/>
          <w:szCs w:val="28"/>
        </w:rPr>
      </w:pPr>
      <w:r w:rsidRPr="00437FA6">
        <w:rPr>
          <w:sz w:val="24"/>
          <w:szCs w:val="28"/>
        </w:rPr>
        <w:t>WeRateDog is a Twitter account that rates people’s dog with a humorous comment about the dog</w:t>
      </w:r>
      <w:r w:rsidR="00620F70">
        <w:rPr>
          <w:sz w:val="24"/>
          <w:szCs w:val="28"/>
        </w:rPr>
        <w:t>. It</w:t>
      </w:r>
      <w:r w:rsidR="003D3809" w:rsidRPr="00437FA6">
        <w:rPr>
          <w:sz w:val="24"/>
          <w:szCs w:val="28"/>
        </w:rPr>
        <w:t xml:space="preserve"> </w:t>
      </w:r>
      <w:r w:rsidR="003D3809" w:rsidRPr="00437FA6">
        <w:rPr>
          <w:sz w:val="24"/>
          <w:szCs w:val="28"/>
        </w:rPr>
        <w:t>has over 4 million followers and has received international media coverage.</w:t>
      </w:r>
      <w:r w:rsidR="00CD7849" w:rsidRPr="00437FA6">
        <w:rPr>
          <w:sz w:val="24"/>
          <w:szCs w:val="28"/>
        </w:rPr>
        <w:t xml:space="preserve"> </w:t>
      </w:r>
      <w:r w:rsidR="0077256F" w:rsidRPr="00437FA6">
        <w:rPr>
          <w:sz w:val="24"/>
          <w:szCs w:val="28"/>
        </w:rPr>
        <w:t xml:space="preserve">I </w:t>
      </w:r>
      <w:r w:rsidR="00B53F8B">
        <w:rPr>
          <w:sz w:val="24"/>
          <w:szCs w:val="28"/>
        </w:rPr>
        <w:t>gathered</w:t>
      </w:r>
      <w:r w:rsidR="0077256F" w:rsidRPr="00437FA6">
        <w:rPr>
          <w:sz w:val="24"/>
          <w:szCs w:val="28"/>
        </w:rPr>
        <w:t xml:space="preserve">  </w:t>
      </w:r>
      <w:r w:rsidR="00C205CB" w:rsidRPr="00437FA6">
        <w:rPr>
          <w:sz w:val="24"/>
          <w:szCs w:val="28"/>
        </w:rPr>
        <w:t xml:space="preserve">twitter archive </w:t>
      </w:r>
      <w:r w:rsidR="00711792" w:rsidRPr="00437FA6">
        <w:rPr>
          <w:sz w:val="24"/>
          <w:szCs w:val="28"/>
        </w:rPr>
        <w:t xml:space="preserve">data </w:t>
      </w:r>
      <w:r w:rsidR="006C1FC5" w:rsidRPr="00437FA6">
        <w:rPr>
          <w:sz w:val="24"/>
          <w:szCs w:val="28"/>
        </w:rPr>
        <w:t xml:space="preserve">for all 5000+ of their tweets </w:t>
      </w:r>
      <w:r w:rsidR="008E4FDA" w:rsidRPr="00437FA6">
        <w:rPr>
          <w:sz w:val="24"/>
          <w:szCs w:val="28"/>
        </w:rPr>
        <w:t>until</w:t>
      </w:r>
      <w:r w:rsidR="006C1FC5" w:rsidRPr="00437FA6">
        <w:rPr>
          <w:sz w:val="24"/>
          <w:szCs w:val="28"/>
        </w:rPr>
        <w:t xml:space="preserve"> August 1, 2017</w:t>
      </w:r>
      <w:r w:rsidR="00303FE5">
        <w:rPr>
          <w:sz w:val="24"/>
          <w:szCs w:val="28"/>
        </w:rPr>
        <w:t xml:space="preserve">, which is </w:t>
      </w:r>
      <w:r w:rsidR="00A24026" w:rsidRPr="00437FA6">
        <w:rPr>
          <w:sz w:val="24"/>
          <w:szCs w:val="28"/>
        </w:rPr>
        <w:t xml:space="preserve"> provided</w:t>
      </w:r>
      <w:r w:rsidR="006C1FC5" w:rsidRPr="00437FA6">
        <w:rPr>
          <w:sz w:val="24"/>
          <w:szCs w:val="28"/>
        </w:rPr>
        <w:t xml:space="preserve"> </w:t>
      </w:r>
      <w:r w:rsidR="00D66B56" w:rsidRPr="00437FA6">
        <w:rPr>
          <w:sz w:val="24"/>
          <w:szCs w:val="28"/>
        </w:rPr>
        <w:t>by WeRateDog</w:t>
      </w:r>
      <w:r w:rsidR="00293D58" w:rsidRPr="00437FA6">
        <w:rPr>
          <w:sz w:val="24"/>
          <w:szCs w:val="28"/>
        </w:rPr>
        <w:t>,</w:t>
      </w:r>
      <w:r w:rsidR="006C1FC5" w:rsidRPr="00437FA6">
        <w:rPr>
          <w:sz w:val="24"/>
          <w:szCs w:val="28"/>
        </w:rPr>
        <w:t xml:space="preserve"> </w:t>
      </w:r>
      <w:r w:rsidR="00293D58" w:rsidRPr="00437FA6">
        <w:rPr>
          <w:sz w:val="24"/>
          <w:szCs w:val="28"/>
        </w:rPr>
        <w:t xml:space="preserve"> </w:t>
      </w:r>
      <w:r w:rsidR="00A24026" w:rsidRPr="00437FA6">
        <w:rPr>
          <w:sz w:val="24"/>
          <w:szCs w:val="28"/>
        </w:rPr>
        <w:t xml:space="preserve">additional twitter data </w:t>
      </w:r>
      <w:r w:rsidR="00711792" w:rsidRPr="00437FA6">
        <w:rPr>
          <w:sz w:val="24"/>
          <w:szCs w:val="28"/>
        </w:rPr>
        <w:t xml:space="preserve">from Twitter’s API and image predictions data </w:t>
      </w:r>
      <w:r w:rsidR="00DA7F9F">
        <w:rPr>
          <w:sz w:val="24"/>
          <w:szCs w:val="28"/>
        </w:rPr>
        <w:t xml:space="preserve">for the </w:t>
      </w:r>
      <w:r w:rsidR="00DA51E2" w:rsidRPr="00437FA6">
        <w:rPr>
          <w:sz w:val="24"/>
          <w:szCs w:val="28"/>
        </w:rPr>
        <w:t>image</w:t>
      </w:r>
      <w:r w:rsidR="004D0503">
        <w:rPr>
          <w:sz w:val="24"/>
          <w:szCs w:val="28"/>
        </w:rPr>
        <w:t>s</w:t>
      </w:r>
      <w:r w:rsidR="00DA7F9F">
        <w:rPr>
          <w:sz w:val="24"/>
          <w:szCs w:val="28"/>
        </w:rPr>
        <w:t xml:space="preserve"> </w:t>
      </w:r>
      <w:r w:rsidR="004D0503">
        <w:rPr>
          <w:sz w:val="24"/>
          <w:szCs w:val="28"/>
        </w:rPr>
        <w:t xml:space="preserve">of dog </w:t>
      </w:r>
      <w:r w:rsidR="00DA7F9F">
        <w:rPr>
          <w:sz w:val="24"/>
          <w:szCs w:val="28"/>
        </w:rPr>
        <w:t>in each tweet</w:t>
      </w:r>
      <w:r w:rsidR="00DA51E2" w:rsidRPr="00437FA6">
        <w:rPr>
          <w:sz w:val="24"/>
          <w:szCs w:val="28"/>
        </w:rPr>
        <w:t>.</w:t>
      </w:r>
      <w:r w:rsidR="0017714F">
        <w:rPr>
          <w:sz w:val="24"/>
          <w:szCs w:val="28"/>
        </w:rPr>
        <w:t xml:space="preserve"> </w:t>
      </w:r>
      <w:r w:rsidR="00B22E5E">
        <w:rPr>
          <w:sz w:val="24"/>
          <w:szCs w:val="28"/>
        </w:rPr>
        <w:t xml:space="preserve"> </w:t>
      </w:r>
      <w:r w:rsidR="006757FD">
        <w:rPr>
          <w:sz w:val="24"/>
          <w:szCs w:val="28"/>
        </w:rPr>
        <w:t xml:space="preserve">There are </w:t>
      </w:r>
      <w:r w:rsidR="004221A9">
        <w:rPr>
          <w:sz w:val="24"/>
          <w:szCs w:val="28"/>
        </w:rPr>
        <w:t xml:space="preserve">2,097 original tweet </w:t>
      </w:r>
      <w:r w:rsidR="006757FD">
        <w:rPr>
          <w:sz w:val="24"/>
          <w:szCs w:val="28"/>
        </w:rPr>
        <w:t>and I analyzed them</w:t>
      </w:r>
      <w:r w:rsidR="00A16000">
        <w:rPr>
          <w:sz w:val="24"/>
          <w:szCs w:val="28"/>
        </w:rPr>
        <w:t>.</w:t>
      </w:r>
      <w:r w:rsidRPr="00437FA6">
        <w:rPr>
          <w:sz w:val="24"/>
          <w:szCs w:val="28"/>
        </w:rPr>
        <w:br/>
      </w:r>
    </w:p>
    <w:p w14:paraId="731BA7BA" w14:textId="30EA00FE" w:rsidR="008D3C07" w:rsidRPr="00437FA6" w:rsidRDefault="008D3C07" w:rsidP="006A0D5C">
      <w:pPr>
        <w:pStyle w:val="NewsletterBody"/>
        <w:spacing w:line="276" w:lineRule="auto"/>
        <w:jc w:val="left"/>
        <w:rPr>
          <w:rStyle w:val="Emphasis"/>
          <w:sz w:val="24"/>
          <w:szCs w:val="28"/>
        </w:rPr>
      </w:pPr>
      <w:r w:rsidRPr="00437FA6">
        <w:rPr>
          <w:rStyle w:val="Emphasis"/>
          <w:sz w:val="24"/>
          <w:szCs w:val="28"/>
        </w:rPr>
        <w:t>2</w:t>
      </w:r>
      <w:r w:rsidRPr="00437FA6">
        <w:rPr>
          <w:sz w:val="24"/>
          <w:szCs w:val="28"/>
        </w:rPr>
        <w:t>.</w:t>
      </w:r>
      <w:r w:rsidR="00E52422" w:rsidRPr="00437FA6">
        <w:rPr>
          <w:sz w:val="24"/>
          <w:szCs w:val="28"/>
        </w:rPr>
        <w:t xml:space="preserve"> </w:t>
      </w:r>
      <w:r w:rsidR="00E52422" w:rsidRPr="00437FA6">
        <w:rPr>
          <w:rStyle w:val="Emphasis"/>
          <w:sz w:val="24"/>
          <w:szCs w:val="28"/>
        </w:rPr>
        <w:t>Findings</w:t>
      </w:r>
    </w:p>
    <w:p w14:paraId="4D90F3FA" w14:textId="500DEA47" w:rsidR="00555310" w:rsidRDefault="006A0D5C" w:rsidP="006A0D5C">
      <w:pPr>
        <w:pStyle w:val="NewsletterBody"/>
        <w:spacing w:line="276" w:lineRule="auto"/>
        <w:jc w:val="left"/>
        <w:rPr>
          <w:sz w:val="24"/>
          <w:szCs w:val="28"/>
        </w:rPr>
      </w:pPr>
      <w:r w:rsidRPr="00F5733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2B64FDC7" wp14:editId="2E1938A1">
                <wp:simplePos x="0" y="0"/>
                <wp:positionH relativeFrom="margin">
                  <wp:posOffset>3007784</wp:posOffset>
                </wp:positionH>
                <wp:positionV relativeFrom="paragraph">
                  <wp:posOffset>754803</wp:posOffset>
                </wp:positionV>
                <wp:extent cx="3767455" cy="3242945"/>
                <wp:effectExtent l="0" t="0" r="4445" b="0"/>
                <wp:wrapTight wrapText="bothSides">
                  <wp:wrapPolygon edited="0">
                    <wp:start x="1092" y="0"/>
                    <wp:lineTo x="0" y="888"/>
                    <wp:lineTo x="0" y="21444"/>
                    <wp:lineTo x="21516" y="21444"/>
                    <wp:lineTo x="21516" y="888"/>
                    <wp:lineTo x="20315" y="0"/>
                    <wp:lineTo x="1092" y="0"/>
                  </wp:wrapPolygon>
                </wp:wrapTight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7455" cy="3242945"/>
                          <a:chOff x="0" y="0"/>
                          <a:chExt cx="3767455" cy="3243156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5" r="1088" b="-1"/>
                          <a:stretch/>
                        </pic:blipFill>
                        <pic:spPr bwMode="auto">
                          <a:xfrm>
                            <a:off x="0" y="135466"/>
                            <a:ext cx="3767455" cy="310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228600" y="0"/>
                            <a:ext cx="3302000" cy="287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47969" w14:textId="01809AB8" w:rsidR="00061B56" w:rsidRPr="00AD7998" w:rsidRDefault="00515BF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D7998">
                                <w:rPr>
                                  <w:sz w:val="22"/>
                                  <w:szCs w:val="22"/>
                                </w:rPr>
                                <w:t>Chart 1: Scatter plot</w:t>
                              </w:r>
                              <w:r w:rsidR="00AD7998" w:rsidRPr="00AD7998">
                                <w:rPr>
                                  <w:sz w:val="22"/>
                                  <w:szCs w:val="22"/>
                                </w:rPr>
                                <w:t xml:space="preserve"> of favorite count vs retweet 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4FDC7" id="Group 23" o:spid="_x0000_s1032" style="position:absolute;margin-left:236.85pt;margin-top:59.45pt;width:296.65pt;height:255.35pt;z-index:-251617280;mso-position-horizontal-relative:margin;mso-width-relative:margin;mso-height-relative:margin" coordsize="37674,32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">
                <v:shape id="Picture 21" o:spid="_x0000_s1033" type="#_x0000_t75" style="position:absolute;top:1354;width:37674;height:3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">
                  <v:imagedata r:id="rId17" o:title="" croptop="1832f" cropbottom="-1f" cropright="713f"/>
                </v:shape>
                <v:shape id="Text Box 22" o:spid="_x0000_s1034" type="#_x0000_t202" style="position:absolute;left:2286;width:33020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79447969" w14:textId="01809AB8" w:rsidR="00061B56" w:rsidRPr="00AD7998" w:rsidRDefault="00515BF2">
                        <w:pPr>
                          <w:rPr>
                            <w:sz w:val="22"/>
                            <w:szCs w:val="22"/>
                          </w:rPr>
                        </w:pPr>
                        <w:r w:rsidRPr="00AD7998">
                          <w:rPr>
                            <w:sz w:val="22"/>
                            <w:szCs w:val="22"/>
                          </w:rPr>
                          <w:t>Chart 1: Scatter plot</w:t>
                        </w:r>
                        <w:r w:rsidR="00AD7998" w:rsidRPr="00AD7998">
                          <w:rPr>
                            <w:sz w:val="22"/>
                            <w:szCs w:val="22"/>
                          </w:rPr>
                          <w:t xml:space="preserve"> of favorite count vs retweet count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150C54">
        <w:rPr>
          <w:sz w:val="24"/>
          <w:szCs w:val="28"/>
        </w:rPr>
        <w:t>There</w:t>
      </w:r>
      <w:r w:rsidR="000C3E7E" w:rsidRPr="00437FA6">
        <w:rPr>
          <w:sz w:val="24"/>
          <w:szCs w:val="28"/>
        </w:rPr>
        <w:t xml:space="preserve"> are various stages of dog such as doggo, pupper, puppo, and floof (er)</w:t>
      </w:r>
      <w:r w:rsidR="0036158F">
        <w:rPr>
          <w:sz w:val="24"/>
          <w:szCs w:val="28"/>
        </w:rPr>
        <w:t xml:space="preserve">. While </w:t>
      </w:r>
      <w:r w:rsidR="00B2154F">
        <w:rPr>
          <w:sz w:val="24"/>
          <w:szCs w:val="28"/>
        </w:rPr>
        <w:t xml:space="preserve">not all the dogs are </w:t>
      </w:r>
      <w:r w:rsidR="00606935">
        <w:rPr>
          <w:sz w:val="24"/>
          <w:szCs w:val="28"/>
        </w:rPr>
        <w:t>categorized</w:t>
      </w:r>
      <w:r w:rsidR="00B2154F">
        <w:rPr>
          <w:sz w:val="24"/>
          <w:szCs w:val="28"/>
        </w:rPr>
        <w:t xml:space="preserve"> in the stage</w:t>
      </w:r>
      <w:r w:rsidR="001B30FB">
        <w:rPr>
          <w:sz w:val="24"/>
          <w:szCs w:val="28"/>
        </w:rPr>
        <w:t>, 363 dogs are categorized in one or two of them.</w:t>
      </w:r>
      <w:r w:rsidR="00B2154F">
        <w:rPr>
          <w:sz w:val="24"/>
          <w:szCs w:val="28"/>
        </w:rPr>
        <w:t xml:space="preserve"> </w:t>
      </w:r>
      <w:r w:rsidR="00206C17">
        <w:rPr>
          <w:sz w:val="24"/>
          <w:szCs w:val="28"/>
        </w:rPr>
        <w:t xml:space="preserve">By far, </w:t>
      </w:r>
      <w:r w:rsidR="00FF163C">
        <w:rPr>
          <w:sz w:val="24"/>
          <w:szCs w:val="28"/>
        </w:rPr>
        <w:t>p</w:t>
      </w:r>
      <w:r w:rsidR="0033767F" w:rsidRPr="00437FA6">
        <w:rPr>
          <w:sz w:val="24"/>
          <w:szCs w:val="28"/>
        </w:rPr>
        <w:t>upper</w:t>
      </w:r>
      <w:r w:rsidR="006806AF" w:rsidRPr="00437FA6">
        <w:rPr>
          <w:sz w:val="24"/>
          <w:szCs w:val="28"/>
        </w:rPr>
        <w:t>, a small</w:t>
      </w:r>
      <w:r w:rsidR="00BB2CAD" w:rsidRPr="00437FA6">
        <w:rPr>
          <w:sz w:val="24"/>
          <w:szCs w:val="28"/>
        </w:rPr>
        <w:t xml:space="preserve"> and usually young doggo,</w:t>
      </w:r>
      <w:r w:rsidR="0033767F" w:rsidRPr="00437FA6">
        <w:rPr>
          <w:sz w:val="24"/>
          <w:szCs w:val="28"/>
        </w:rPr>
        <w:t xml:space="preserve"> </w:t>
      </w:r>
      <w:r w:rsidR="00FE68FE">
        <w:rPr>
          <w:sz w:val="24"/>
          <w:szCs w:val="28"/>
        </w:rPr>
        <w:t>is</w:t>
      </w:r>
      <w:r w:rsidR="006806AF" w:rsidRPr="00437FA6">
        <w:rPr>
          <w:sz w:val="24"/>
          <w:szCs w:val="28"/>
        </w:rPr>
        <w:t xml:space="preserve"> the most frequent stage</w:t>
      </w:r>
      <w:r w:rsidR="00206C17">
        <w:rPr>
          <w:sz w:val="24"/>
          <w:szCs w:val="28"/>
        </w:rPr>
        <w:t>;</w:t>
      </w:r>
      <w:r w:rsidR="008F740B" w:rsidRPr="00437FA6">
        <w:rPr>
          <w:sz w:val="24"/>
          <w:szCs w:val="28"/>
        </w:rPr>
        <w:t xml:space="preserve"> 220 out of </w:t>
      </w:r>
      <w:r w:rsidR="00691FC2" w:rsidRPr="00437FA6">
        <w:rPr>
          <w:sz w:val="24"/>
          <w:szCs w:val="28"/>
        </w:rPr>
        <w:t>363</w:t>
      </w:r>
      <w:r w:rsidR="00936138" w:rsidRPr="00437FA6">
        <w:rPr>
          <w:sz w:val="24"/>
          <w:szCs w:val="28"/>
        </w:rPr>
        <w:t>.</w:t>
      </w:r>
      <w:r w:rsidR="00602CA0" w:rsidRPr="00437FA6">
        <w:rPr>
          <w:sz w:val="24"/>
          <w:szCs w:val="28"/>
        </w:rPr>
        <w:t xml:space="preserve"> </w:t>
      </w:r>
      <w:r w:rsidR="009D556F" w:rsidRPr="00437FA6">
        <w:rPr>
          <w:sz w:val="24"/>
          <w:szCs w:val="28"/>
        </w:rPr>
        <w:t xml:space="preserve"> </w:t>
      </w:r>
    </w:p>
    <w:p w14:paraId="6745AC98" w14:textId="52B2E1D4" w:rsidR="00BB2CAD" w:rsidRDefault="0060072C" w:rsidP="006A0D5C">
      <w:pPr>
        <w:pStyle w:val="NewsletterBody"/>
        <w:spacing w:line="276" w:lineRule="auto"/>
        <w:jc w:val="left"/>
        <w:rPr>
          <w:sz w:val="24"/>
        </w:rPr>
      </w:pPr>
      <w:r>
        <w:rPr>
          <w:sz w:val="24"/>
        </w:rPr>
        <w:t>If you look a</w:t>
      </w:r>
      <w:r w:rsidR="00ED56A3">
        <w:rPr>
          <w:sz w:val="24"/>
        </w:rPr>
        <w:t>t the count of favorite and retweet of each tweet, there is a strong correlation between them. C</w:t>
      </w:r>
      <w:r w:rsidR="00AD7998" w:rsidRPr="00F57338">
        <w:rPr>
          <w:sz w:val="24"/>
        </w:rPr>
        <w:t>hart 1 shows</w:t>
      </w:r>
      <w:r w:rsidR="00ED56A3">
        <w:rPr>
          <w:sz w:val="24"/>
        </w:rPr>
        <w:t xml:space="preserve"> the strong positive correlation.</w:t>
      </w:r>
    </w:p>
    <w:p w14:paraId="55774D99" w14:textId="0FC11FD9" w:rsidR="0087098B" w:rsidRDefault="008C757F" w:rsidP="006A0D5C">
      <w:pPr>
        <w:pStyle w:val="NewsletterBody"/>
        <w:spacing w:line="276" w:lineRule="auto"/>
        <w:jc w:val="left"/>
        <w:rPr>
          <w:sz w:val="24"/>
        </w:rPr>
      </w:pPr>
      <w:r>
        <w:rPr>
          <w:sz w:val="24"/>
          <w:szCs w:val="28"/>
        </w:rPr>
        <w:t xml:space="preserve">As </w:t>
      </w:r>
      <w:r w:rsidR="00A4212D">
        <w:rPr>
          <w:sz w:val="24"/>
          <w:szCs w:val="28"/>
        </w:rPr>
        <w:t xml:space="preserve">the </w:t>
      </w:r>
      <w:r>
        <w:rPr>
          <w:sz w:val="24"/>
          <w:szCs w:val="28"/>
        </w:rPr>
        <w:t xml:space="preserve">account name speaks </w:t>
      </w:r>
      <w:r w:rsidR="00434982">
        <w:rPr>
          <w:sz w:val="24"/>
          <w:szCs w:val="28"/>
        </w:rPr>
        <w:t xml:space="preserve">for </w:t>
      </w:r>
      <w:r>
        <w:rPr>
          <w:sz w:val="24"/>
          <w:szCs w:val="28"/>
        </w:rPr>
        <w:t>itself, WeRateDog rates dogs based on the picture. T</w:t>
      </w:r>
      <w:r w:rsidRPr="00437FA6">
        <w:rPr>
          <w:sz w:val="24"/>
          <w:szCs w:val="28"/>
        </w:rPr>
        <w:t xml:space="preserve">he rating </w:t>
      </w:r>
      <w:r>
        <w:rPr>
          <w:sz w:val="24"/>
          <w:szCs w:val="28"/>
        </w:rPr>
        <w:t>almost always have a denominator of 10, but the numerators is almost always greater than 10</w:t>
      </w:r>
      <w:r w:rsidR="004659D1">
        <w:rPr>
          <w:sz w:val="24"/>
          <w:szCs w:val="28"/>
        </w:rPr>
        <w:t>.</w:t>
      </w:r>
      <w:r w:rsidR="00D81D1A">
        <w:rPr>
          <w:sz w:val="24"/>
        </w:rPr>
        <w:t xml:space="preserve"> </w:t>
      </w:r>
      <w:r w:rsidR="0087098B">
        <w:rPr>
          <w:sz w:val="24"/>
        </w:rPr>
        <w:t xml:space="preserve">Chart 2 is the box plot of </w:t>
      </w:r>
      <w:r w:rsidR="00EF2CAC">
        <w:rPr>
          <w:sz w:val="24"/>
        </w:rPr>
        <w:t>rating ratio per stage of dogs.</w:t>
      </w:r>
      <w:r w:rsidR="00595CEE">
        <w:rPr>
          <w:sz w:val="24"/>
        </w:rPr>
        <w:t xml:space="preserve"> </w:t>
      </w:r>
      <w:r w:rsidR="00595CEE" w:rsidRPr="00595CEE">
        <w:rPr>
          <w:sz w:val="24"/>
        </w:rPr>
        <w:t xml:space="preserve">There is no significant </w:t>
      </w:r>
      <w:r w:rsidR="00C5307B" w:rsidRPr="00595CEE">
        <w:rPr>
          <w:sz w:val="24"/>
        </w:rPr>
        <w:t>difference</w:t>
      </w:r>
      <w:r w:rsidR="00595CEE" w:rsidRPr="00595CEE">
        <w:rPr>
          <w:sz w:val="24"/>
        </w:rPr>
        <w:t xml:space="preserve"> </w:t>
      </w:r>
      <w:r w:rsidR="000C7656">
        <w:rPr>
          <w:sz w:val="24"/>
        </w:rPr>
        <w:t>of</w:t>
      </w:r>
      <w:r w:rsidR="00595CEE" w:rsidRPr="00595CEE">
        <w:rPr>
          <w:sz w:val="24"/>
        </w:rPr>
        <w:t xml:space="preserve"> rating ratio </w:t>
      </w:r>
      <w:r w:rsidR="006F396D">
        <w:rPr>
          <w:sz w:val="24"/>
        </w:rPr>
        <w:t>between</w:t>
      </w:r>
      <w:r w:rsidR="00595CEE" w:rsidRPr="00595CEE">
        <w:rPr>
          <w:sz w:val="24"/>
        </w:rPr>
        <w:t xml:space="preserve"> dog stage</w:t>
      </w:r>
      <w:r w:rsidR="006F396D">
        <w:rPr>
          <w:sz w:val="24"/>
        </w:rPr>
        <w:t>s</w:t>
      </w:r>
      <w:r w:rsidR="00595CEE" w:rsidRPr="00595CEE">
        <w:rPr>
          <w:sz w:val="24"/>
        </w:rPr>
        <w:t>. However, pupper has more lower outlier</w:t>
      </w:r>
      <w:r w:rsidR="006D3483">
        <w:rPr>
          <w:sz w:val="24"/>
        </w:rPr>
        <w:t>s compared to the other stages</w:t>
      </w:r>
      <w:r w:rsidR="00595CEE" w:rsidRPr="00595CEE">
        <w:rPr>
          <w:sz w:val="24"/>
        </w:rPr>
        <w:t xml:space="preserve"> and the median is lower than doggo and puppo.</w:t>
      </w:r>
      <w:r w:rsidR="006F4E56">
        <w:rPr>
          <w:sz w:val="24"/>
        </w:rPr>
        <w:t xml:space="preserve"> Also, 25% is much more lower than the other stages </w:t>
      </w:r>
      <w:r w:rsidR="00CE0705">
        <w:rPr>
          <w:sz w:val="24"/>
        </w:rPr>
        <w:t>and even lower than 1.0.</w:t>
      </w:r>
    </w:p>
    <w:p w14:paraId="44E58ED9" w14:textId="75DDF4EB" w:rsidR="00896407" w:rsidRDefault="00B12948" w:rsidP="006A0D5C">
      <w:pPr>
        <w:pStyle w:val="NewsletterBody"/>
        <w:spacing w:line="276" w:lineRule="auto"/>
        <w:jc w:val="left"/>
        <w:rPr>
          <w:sz w:val="24"/>
        </w:rPr>
      </w:pPr>
      <w:r>
        <w:rPr>
          <w:sz w:val="24"/>
        </w:rPr>
        <w:t>B</w:t>
      </w:r>
      <w:r w:rsidR="00E3735F">
        <w:rPr>
          <w:sz w:val="24"/>
        </w:rPr>
        <w:t>ased on the prediction, which is classified by a neural network</w:t>
      </w:r>
      <w:r>
        <w:rPr>
          <w:sz w:val="24"/>
        </w:rPr>
        <w:t xml:space="preserve">, </w:t>
      </w:r>
      <w:r>
        <w:rPr>
          <w:sz w:val="24"/>
        </w:rPr>
        <w:t>approximately 113 breeds of dogs are recognized</w:t>
      </w:r>
      <w:r w:rsidR="00FF66C2">
        <w:rPr>
          <w:sz w:val="24"/>
        </w:rPr>
        <w:t xml:space="preserve">. </w:t>
      </w:r>
      <w:r w:rsidR="002F6C9E">
        <w:rPr>
          <w:sz w:val="24"/>
        </w:rPr>
        <w:t>Retriever are the most popular breed</w:t>
      </w:r>
      <w:r w:rsidR="00F5209F">
        <w:rPr>
          <w:sz w:val="24"/>
        </w:rPr>
        <w:t xml:space="preserve">. Golder retriever is appeared more than 156 times and Labrador retriever is 106, which </w:t>
      </w:r>
      <w:r w:rsidR="00A338E5">
        <w:rPr>
          <w:sz w:val="24"/>
        </w:rPr>
        <w:t>are</w:t>
      </w:r>
      <w:r w:rsidR="00F5209F">
        <w:rPr>
          <w:sz w:val="24"/>
        </w:rPr>
        <w:t xml:space="preserve"> 1</w:t>
      </w:r>
      <w:r w:rsidR="00F5209F" w:rsidRPr="00F5209F">
        <w:rPr>
          <w:sz w:val="24"/>
          <w:vertAlign w:val="superscript"/>
        </w:rPr>
        <w:t>st</w:t>
      </w:r>
      <w:r w:rsidR="00F5209F">
        <w:rPr>
          <w:sz w:val="24"/>
        </w:rPr>
        <w:t xml:space="preserve"> and 2</w:t>
      </w:r>
      <w:r w:rsidR="00F5209F" w:rsidRPr="00F5209F">
        <w:rPr>
          <w:sz w:val="24"/>
          <w:vertAlign w:val="superscript"/>
        </w:rPr>
        <w:t>nd</w:t>
      </w:r>
      <w:r w:rsidR="00F5209F">
        <w:rPr>
          <w:sz w:val="24"/>
        </w:rPr>
        <w:t xml:space="preserve"> most frequently appeared breed respectively.</w:t>
      </w:r>
      <w:r w:rsidR="00703C0B">
        <w:rPr>
          <w:sz w:val="24"/>
        </w:rPr>
        <w:t xml:space="preserve"> The highest rating ratio per </w:t>
      </w:r>
      <w:r w:rsidR="004C5AC4">
        <w:rPr>
          <w:sz w:val="24"/>
        </w:rPr>
        <w:t xml:space="preserve">breed </w:t>
      </w:r>
      <w:r w:rsidR="00875E4B">
        <w:rPr>
          <w:sz w:val="24"/>
        </w:rPr>
        <w:t xml:space="preserve">which is </w:t>
      </w:r>
      <w:r w:rsidR="000F36AF">
        <w:rPr>
          <w:sz w:val="24"/>
        </w:rPr>
        <w:t>appeared</w:t>
      </w:r>
      <w:r w:rsidR="00875E4B">
        <w:rPr>
          <w:sz w:val="24"/>
        </w:rPr>
        <w:t xml:space="preserve"> more than 10 </w:t>
      </w:r>
      <w:r w:rsidR="000F36AF">
        <w:rPr>
          <w:sz w:val="24"/>
        </w:rPr>
        <w:t>times is 1.256 and th</w:t>
      </w:r>
      <w:r w:rsidR="002507D9">
        <w:rPr>
          <w:sz w:val="24"/>
        </w:rPr>
        <w:t>e breed is Pomeranian</w:t>
      </w:r>
      <w:r w:rsidR="002F6526">
        <w:rPr>
          <w:sz w:val="24"/>
        </w:rPr>
        <w:t>; its appearance is 41 times.</w:t>
      </w:r>
      <w:r w:rsidR="004E622B">
        <w:rPr>
          <w:sz w:val="24"/>
        </w:rPr>
        <w:t xml:space="preserve"> This ratio is higher than the 75 percentile</w:t>
      </w:r>
      <w:r w:rsidR="00B97AC4">
        <w:rPr>
          <w:sz w:val="24"/>
        </w:rPr>
        <w:t>, which is 1.2.</w:t>
      </w:r>
    </w:p>
    <w:p w14:paraId="26B26486" w14:textId="43CADBFA" w:rsidR="00EB28B3" w:rsidRPr="00FC4E74" w:rsidRDefault="00867ABF" w:rsidP="00AF237F">
      <w:pPr>
        <w:pStyle w:val="NewsletterBody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13433AB" wp14:editId="3BEB2405">
                <wp:simplePos x="0" y="0"/>
                <wp:positionH relativeFrom="column">
                  <wp:posOffset>405977</wp:posOffset>
                </wp:positionH>
                <wp:positionV relativeFrom="paragraph">
                  <wp:posOffset>106045</wp:posOffset>
                </wp:positionV>
                <wp:extent cx="5798820" cy="2878667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2878667"/>
                          <a:chOff x="0" y="0"/>
                          <a:chExt cx="5798820" cy="2878667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6" t="5510" r="8088" b="3574"/>
                          <a:stretch/>
                        </pic:blipFill>
                        <pic:spPr bwMode="auto">
                          <a:xfrm>
                            <a:off x="0" y="84667"/>
                            <a:ext cx="579882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1219200" y="0"/>
                            <a:ext cx="3302000" cy="287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ED54F9" w14:textId="6DE5A180" w:rsidR="0006735A" w:rsidRPr="00AD7998" w:rsidRDefault="0006735A" w:rsidP="008C03A2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D7998">
                                <w:rPr>
                                  <w:sz w:val="22"/>
                                  <w:szCs w:val="22"/>
                                </w:rPr>
                                <w:t xml:space="preserve">Chart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AD7998">
                                <w:rPr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Box plot of rating ratio by dog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433AB" id="Group 26" o:spid="_x0000_s1035" style="position:absolute;margin-left:31.95pt;margin-top:8.35pt;width:456.6pt;height:226.65pt;z-index:251703296" coordsize="57988,28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">
                <v:shape id="Picture 24" o:spid="_x0000_s1036" type="#_x0000_t75" style="position:absolute;top:846;width:57988;height:2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">
                  <v:imagedata r:id="rId19" o:title="" croptop="3611f" cropbottom="2342f" cropleft="5221f" cropright="5301f"/>
                </v:shape>
                <v:shape id="Text Box 25" o:spid="_x0000_s1037" type="#_x0000_t202" style="position:absolute;left:12192;width:33020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56ED54F9" w14:textId="6DE5A180" w:rsidR="0006735A" w:rsidRPr="00AD7998" w:rsidRDefault="0006735A" w:rsidP="008C03A2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D7998">
                          <w:rPr>
                            <w:sz w:val="22"/>
                            <w:szCs w:val="22"/>
                          </w:rPr>
                          <w:t xml:space="preserve">Chart 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  <w:r w:rsidRPr="00AD7998">
                          <w:rPr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sz w:val="22"/>
                            <w:szCs w:val="22"/>
                          </w:rPr>
                          <w:t>Box plot of rating ratio by dog stage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DD7" w:rsidRPr="00F57338">
        <w:rPr>
          <w:sz w:val="24"/>
        </w:rPr>
        <w:br/>
      </w:r>
    </w:p>
    <w:p w14:paraId="71BE93D2" w14:textId="28732633" w:rsidR="00B22043" w:rsidRDefault="00B22043" w:rsidP="00EB28B3">
      <w:pPr>
        <w:pStyle w:val="NewsletterBody"/>
      </w:pPr>
    </w:p>
    <w:p w14:paraId="42E0AF47" w14:textId="52E97B84" w:rsidR="00B22043" w:rsidRDefault="00B22043" w:rsidP="00EB28B3">
      <w:pPr>
        <w:pStyle w:val="NewsletterBody"/>
      </w:pPr>
    </w:p>
    <w:p w14:paraId="64BAFE4E" w14:textId="0CB06FB9" w:rsidR="00B22043" w:rsidRDefault="00B22043" w:rsidP="00EB28B3">
      <w:pPr>
        <w:pStyle w:val="NewsletterBody"/>
      </w:pPr>
    </w:p>
    <w:p w14:paraId="6AC4F361" w14:textId="5865E235" w:rsidR="0082470D" w:rsidRDefault="0082470D" w:rsidP="00EB28B3">
      <w:pPr>
        <w:pStyle w:val="NewsletterBody"/>
      </w:pPr>
    </w:p>
    <w:p w14:paraId="57A3E3AB" w14:textId="0F5F0349" w:rsidR="00867ABF" w:rsidRDefault="00867ABF" w:rsidP="00EB28B3">
      <w:pPr>
        <w:pStyle w:val="NewsletterBody"/>
      </w:pPr>
    </w:p>
    <w:p w14:paraId="4B0DB500" w14:textId="67E5A4A7" w:rsidR="00867ABF" w:rsidRDefault="00867ABF" w:rsidP="00EB28B3">
      <w:pPr>
        <w:pStyle w:val="NewsletterBody"/>
      </w:pPr>
    </w:p>
    <w:p w14:paraId="6FEA8AD5" w14:textId="13DD0A5D" w:rsidR="00867ABF" w:rsidRDefault="00867ABF" w:rsidP="00EB28B3">
      <w:pPr>
        <w:pStyle w:val="NewsletterBody"/>
      </w:pPr>
    </w:p>
    <w:p w14:paraId="21E3445D" w14:textId="26C26E91" w:rsidR="00867ABF" w:rsidRDefault="00867ABF" w:rsidP="00EB28B3">
      <w:pPr>
        <w:pStyle w:val="NewsletterBody"/>
      </w:pPr>
    </w:p>
    <w:p w14:paraId="0C186ECB" w14:textId="205F2B7A" w:rsidR="00867ABF" w:rsidRDefault="00867ABF" w:rsidP="00EB28B3">
      <w:pPr>
        <w:pStyle w:val="NewsletterBody"/>
      </w:pPr>
    </w:p>
    <w:p w14:paraId="3E213A16" w14:textId="2FC96815" w:rsidR="00867ABF" w:rsidRPr="00360DEE" w:rsidRDefault="00867ABF" w:rsidP="00EB28B3">
      <w:pPr>
        <w:pStyle w:val="NewsletterBody"/>
        <w:rPr>
          <w:rStyle w:val="SubtleEmphasis"/>
        </w:rPr>
      </w:pPr>
      <w:r w:rsidRPr="00360DEE">
        <w:rPr>
          <w:rStyle w:val="SubtleEmphasis"/>
        </w:rPr>
        <w:t xml:space="preserve">3. Conclusion </w:t>
      </w:r>
    </w:p>
    <w:p w14:paraId="5CAACBE3" w14:textId="0326FE9A" w:rsidR="00867ABF" w:rsidRDefault="005A28C6" w:rsidP="00EB28B3">
      <w:pPr>
        <w:pStyle w:val="NewsletterBody"/>
      </w:pPr>
      <w:r>
        <w:t>Overall, most of the dogs are rated over 10/10, while pupp</w:t>
      </w:r>
      <w:r w:rsidR="00F523E3">
        <w:t>er has slightly lower rate in general compared to the other stage</w:t>
      </w:r>
      <w:r w:rsidR="00221AAC">
        <w:t>s</w:t>
      </w:r>
      <w:r w:rsidR="00F523E3">
        <w:t xml:space="preserve"> of dog.</w:t>
      </w:r>
      <w:r w:rsidR="00AB4632">
        <w:t xml:space="preserve"> Also, pupper is the most common stage of dogs by far. </w:t>
      </w:r>
      <w:r w:rsidR="003577A9">
        <w:t>And, t</w:t>
      </w:r>
      <w:r w:rsidR="00BB5C4E">
        <w:t xml:space="preserve">here is difference in </w:t>
      </w:r>
      <w:r w:rsidR="009B5FE9">
        <w:t xml:space="preserve">average </w:t>
      </w:r>
      <w:r w:rsidR="00BB5C4E">
        <w:t xml:space="preserve">rating </w:t>
      </w:r>
      <w:r w:rsidR="009B5FE9">
        <w:t>ration per breed of dog.</w:t>
      </w:r>
      <w:r w:rsidR="00703A67">
        <w:t xml:space="preserve"> Pomeranian has </w:t>
      </w:r>
      <w:r w:rsidR="00F75870">
        <w:t xml:space="preserve">significantly high </w:t>
      </w:r>
      <w:r w:rsidR="00372143">
        <w:t xml:space="preserve">rating ratio of </w:t>
      </w:r>
      <w:r w:rsidR="00703A67">
        <w:t>1.254</w:t>
      </w:r>
      <w:r w:rsidR="00372143">
        <w:t xml:space="preserve">, which </w:t>
      </w:r>
      <w:r w:rsidR="00703A67">
        <w:t>is higher than the 75</w:t>
      </w:r>
      <w:r w:rsidR="003E3D3C">
        <w:t xml:space="preserve"> percentile</w:t>
      </w:r>
      <w:r w:rsidR="00372143">
        <w:t>.</w:t>
      </w:r>
    </w:p>
    <w:p w14:paraId="15836514" w14:textId="77777777" w:rsidR="00F523E3" w:rsidRPr="00803D20" w:rsidRDefault="00F523E3" w:rsidP="00EB28B3">
      <w:pPr>
        <w:pStyle w:val="NewsletterBody"/>
      </w:pPr>
    </w:p>
    <w:sectPr w:rsidR="00F523E3" w:rsidRPr="00803D20" w:rsidSect="00EB28B3">
      <w:type w:val="continuous"/>
      <w:pgSz w:w="12240" w:h="15840"/>
      <w:pgMar w:top="1440" w:right="63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0491D" w14:textId="77777777" w:rsidR="00A33006" w:rsidRDefault="00A33006" w:rsidP="00A33006">
      <w:r>
        <w:separator/>
      </w:r>
    </w:p>
  </w:endnote>
  <w:endnote w:type="continuationSeparator" w:id="0">
    <w:p w14:paraId="25EABD03" w14:textId="77777777" w:rsidR="00A33006" w:rsidRDefault="00A33006" w:rsidP="00A3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BC992" w14:textId="1198AD40" w:rsidR="00A33006" w:rsidRDefault="00A33006">
    <w:pPr>
      <w:pStyle w:val="Footer"/>
    </w:pPr>
    <w:r>
      <w:rPr>
        <w:lang w:val="en-GB"/>
      </w:rPr>
      <w:t>19 December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A51E4" w14:textId="77777777" w:rsidR="00A33006" w:rsidRDefault="00A33006" w:rsidP="00A33006">
      <w:r>
        <w:separator/>
      </w:r>
    </w:p>
  </w:footnote>
  <w:footnote w:type="continuationSeparator" w:id="0">
    <w:p w14:paraId="30008896" w14:textId="77777777" w:rsidR="00A33006" w:rsidRDefault="00A33006" w:rsidP="00A33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FFBD" w14:textId="77777777" w:rsidR="00A33006" w:rsidRDefault="00A330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16"/>
    <w:rsid w:val="0000112E"/>
    <w:rsid w:val="000029F3"/>
    <w:rsid w:val="0005642F"/>
    <w:rsid w:val="00061B56"/>
    <w:rsid w:val="0006735A"/>
    <w:rsid w:val="000C3E7E"/>
    <w:rsid w:val="000C6649"/>
    <w:rsid w:val="000C7656"/>
    <w:rsid w:val="000D3907"/>
    <w:rsid w:val="000F36AF"/>
    <w:rsid w:val="001149B1"/>
    <w:rsid w:val="00146C3C"/>
    <w:rsid w:val="00150C54"/>
    <w:rsid w:val="00164876"/>
    <w:rsid w:val="0017714F"/>
    <w:rsid w:val="001B30FB"/>
    <w:rsid w:val="001C7C78"/>
    <w:rsid w:val="00206C17"/>
    <w:rsid w:val="00206DD3"/>
    <w:rsid w:val="002178A1"/>
    <w:rsid w:val="00221AAC"/>
    <w:rsid w:val="00236C9D"/>
    <w:rsid w:val="00244E68"/>
    <w:rsid w:val="002467B1"/>
    <w:rsid w:val="002467FA"/>
    <w:rsid w:val="002507D9"/>
    <w:rsid w:val="00260883"/>
    <w:rsid w:val="00293D58"/>
    <w:rsid w:val="002B622D"/>
    <w:rsid w:val="002D0702"/>
    <w:rsid w:val="002F6017"/>
    <w:rsid w:val="002F6526"/>
    <w:rsid w:val="002F6C9E"/>
    <w:rsid w:val="00303FE5"/>
    <w:rsid w:val="003050D8"/>
    <w:rsid w:val="0031769F"/>
    <w:rsid w:val="003206AB"/>
    <w:rsid w:val="0033767F"/>
    <w:rsid w:val="0034066D"/>
    <w:rsid w:val="003577A9"/>
    <w:rsid w:val="00360DEE"/>
    <w:rsid w:val="0036158F"/>
    <w:rsid w:val="00372143"/>
    <w:rsid w:val="0038595A"/>
    <w:rsid w:val="003A390C"/>
    <w:rsid w:val="003B2DDB"/>
    <w:rsid w:val="003B57E6"/>
    <w:rsid w:val="003D3809"/>
    <w:rsid w:val="003E3D3C"/>
    <w:rsid w:val="003E564B"/>
    <w:rsid w:val="00415872"/>
    <w:rsid w:val="004221A9"/>
    <w:rsid w:val="00422B18"/>
    <w:rsid w:val="00434982"/>
    <w:rsid w:val="00437FA6"/>
    <w:rsid w:val="00462A75"/>
    <w:rsid w:val="004659D1"/>
    <w:rsid w:val="0047735C"/>
    <w:rsid w:val="004C5AC4"/>
    <w:rsid w:val="004D0503"/>
    <w:rsid w:val="004D699D"/>
    <w:rsid w:val="004E622B"/>
    <w:rsid w:val="00503F85"/>
    <w:rsid w:val="00515BF2"/>
    <w:rsid w:val="00517A9A"/>
    <w:rsid w:val="005264AF"/>
    <w:rsid w:val="005301DF"/>
    <w:rsid w:val="00541A65"/>
    <w:rsid w:val="00544B1D"/>
    <w:rsid w:val="00552ACF"/>
    <w:rsid w:val="00555310"/>
    <w:rsid w:val="00563295"/>
    <w:rsid w:val="00595CEE"/>
    <w:rsid w:val="005A28C6"/>
    <w:rsid w:val="005C03DF"/>
    <w:rsid w:val="005D4673"/>
    <w:rsid w:val="005D61A5"/>
    <w:rsid w:val="005D7DBD"/>
    <w:rsid w:val="005E2505"/>
    <w:rsid w:val="005F0136"/>
    <w:rsid w:val="005F1D76"/>
    <w:rsid w:val="0060072C"/>
    <w:rsid w:val="00602CA0"/>
    <w:rsid w:val="00603DFC"/>
    <w:rsid w:val="00606935"/>
    <w:rsid w:val="006166E2"/>
    <w:rsid w:val="00620F70"/>
    <w:rsid w:val="006757FD"/>
    <w:rsid w:val="006806AF"/>
    <w:rsid w:val="00691FC2"/>
    <w:rsid w:val="0069673B"/>
    <w:rsid w:val="006A0D5C"/>
    <w:rsid w:val="006B75D8"/>
    <w:rsid w:val="006C1FC5"/>
    <w:rsid w:val="006D3483"/>
    <w:rsid w:val="006D49E7"/>
    <w:rsid w:val="006F396D"/>
    <w:rsid w:val="006F4E56"/>
    <w:rsid w:val="00703A67"/>
    <w:rsid w:val="00703C0B"/>
    <w:rsid w:val="007071A8"/>
    <w:rsid w:val="0070799E"/>
    <w:rsid w:val="00707C14"/>
    <w:rsid w:val="00711792"/>
    <w:rsid w:val="007162C8"/>
    <w:rsid w:val="00717272"/>
    <w:rsid w:val="00722215"/>
    <w:rsid w:val="00760E4B"/>
    <w:rsid w:val="0076640C"/>
    <w:rsid w:val="00767C60"/>
    <w:rsid w:val="0077256F"/>
    <w:rsid w:val="007741BE"/>
    <w:rsid w:val="007D1701"/>
    <w:rsid w:val="007D5CBF"/>
    <w:rsid w:val="007E344B"/>
    <w:rsid w:val="007F5F9D"/>
    <w:rsid w:val="00800351"/>
    <w:rsid w:val="00803D20"/>
    <w:rsid w:val="008077E2"/>
    <w:rsid w:val="00812376"/>
    <w:rsid w:val="00815C1B"/>
    <w:rsid w:val="00821526"/>
    <w:rsid w:val="0082470D"/>
    <w:rsid w:val="00867ABF"/>
    <w:rsid w:val="0087098B"/>
    <w:rsid w:val="00875E4B"/>
    <w:rsid w:val="00882A5B"/>
    <w:rsid w:val="0089455A"/>
    <w:rsid w:val="00896407"/>
    <w:rsid w:val="008C03A2"/>
    <w:rsid w:val="008C757F"/>
    <w:rsid w:val="008D3C07"/>
    <w:rsid w:val="008E4FDA"/>
    <w:rsid w:val="008F740B"/>
    <w:rsid w:val="009039FD"/>
    <w:rsid w:val="00912DB4"/>
    <w:rsid w:val="00914B8E"/>
    <w:rsid w:val="00936138"/>
    <w:rsid w:val="00982299"/>
    <w:rsid w:val="009B3929"/>
    <w:rsid w:val="009B5FE9"/>
    <w:rsid w:val="009B75CD"/>
    <w:rsid w:val="009D3CC3"/>
    <w:rsid w:val="009D556F"/>
    <w:rsid w:val="009D78D2"/>
    <w:rsid w:val="009E049D"/>
    <w:rsid w:val="009E2E6F"/>
    <w:rsid w:val="00A16000"/>
    <w:rsid w:val="00A24026"/>
    <w:rsid w:val="00A33006"/>
    <w:rsid w:val="00A338E5"/>
    <w:rsid w:val="00A4212D"/>
    <w:rsid w:val="00A51AAD"/>
    <w:rsid w:val="00A569CB"/>
    <w:rsid w:val="00A75DD7"/>
    <w:rsid w:val="00A82709"/>
    <w:rsid w:val="00A840F4"/>
    <w:rsid w:val="00AB4632"/>
    <w:rsid w:val="00AD7998"/>
    <w:rsid w:val="00AF237F"/>
    <w:rsid w:val="00AF2DEF"/>
    <w:rsid w:val="00AF5151"/>
    <w:rsid w:val="00B0459F"/>
    <w:rsid w:val="00B12948"/>
    <w:rsid w:val="00B13647"/>
    <w:rsid w:val="00B2154F"/>
    <w:rsid w:val="00B22043"/>
    <w:rsid w:val="00B220EC"/>
    <w:rsid w:val="00B22E5E"/>
    <w:rsid w:val="00B317DE"/>
    <w:rsid w:val="00B53F8B"/>
    <w:rsid w:val="00B56A3A"/>
    <w:rsid w:val="00B77C12"/>
    <w:rsid w:val="00B91C17"/>
    <w:rsid w:val="00B97AC4"/>
    <w:rsid w:val="00BA750B"/>
    <w:rsid w:val="00BB2CAD"/>
    <w:rsid w:val="00BB46AA"/>
    <w:rsid w:val="00BB5C4E"/>
    <w:rsid w:val="00C12657"/>
    <w:rsid w:val="00C205CB"/>
    <w:rsid w:val="00C213EC"/>
    <w:rsid w:val="00C21A8E"/>
    <w:rsid w:val="00C24919"/>
    <w:rsid w:val="00C31CD7"/>
    <w:rsid w:val="00C40B07"/>
    <w:rsid w:val="00C4430D"/>
    <w:rsid w:val="00C5307B"/>
    <w:rsid w:val="00C53384"/>
    <w:rsid w:val="00C66E73"/>
    <w:rsid w:val="00C7368F"/>
    <w:rsid w:val="00CD7849"/>
    <w:rsid w:val="00CE0705"/>
    <w:rsid w:val="00CF2EB7"/>
    <w:rsid w:val="00D014E1"/>
    <w:rsid w:val="00D0266A"/>
    <w:rsid w:val="00D1453D"/>
    <w:rsid w:val="00D44A63"/>
    <w:rsid w:val="00D5520C"/>
    <w:rsid w:val="00D66B56"/>
    <w:rsid w:val="00D67AE7"/>
    <w:rsid w:val="00D81D1A"/>
    <w:rsid w:val="00D97846"/>
    <w:rsid w:val="00DA4822"/>
    <w:rsid w:val="00DA51E2"/>
    <w:rsid w:val="00DA7F9F"/>
    <w:rsid w:val="00DD46C3"/>
    <w:rsid w:val="00DD515F"/>
    <w:rsid w:val="00E023B5"/>
    <w:rsid w:val="00E02A96"/>
    <w:rsid w:val="00E33169"/>
    <w:rsid w:val="00E3735F"/>
    <w:rsid w:val="00E40CF1"/>
    <w:rsid w:val="00E52422"/>
    <w:rsid w:val="00E6528C"/>
    <w:rsid w:val="00E74D8D"/>
    <w:rsid w:val="00EB28B3"/>
    <w:rsid w:val="00EC6A3E"/>
    <w:rsid w:val="00ED3C3B"/>
    <w:rsid w:val="00ED56A3"/>
    <w:rsid w:val="00EF2CAC"/>
    <w:rsid w:val="00EF6910"/>
    <w:rsid w:val="00F05E2C"/>
    <w:rsid w:val="00F0663A"/>
    <w:rsid w:val="00F06AD4"/>
    <w:rsid w:val="00F5209F"/>
    <w:rsid w:val="00F523E3"/>
    <w:rsid w:val="00F57338"/>
    <w:rsid w:val="00F7274D"/>
    <w:rsid w:val="00F75870"/>
    <w:rsid w:val="00F80143"/>
    <w:rsid w:val="00F95333"/>
    <w:rsid w:val="00FA0C58"/>
    <w:rsid w:val="00FA11BE"/>
    <w:rsid w:val="00FA1911"/>
    <w:rsid w:val="00FA4D62"/>
    <w:rsid w:val="00FA5997"/>
    <w:rsid w:val="00FB0121"/>
    <w:rsid w:val="00FC4E74"/>
    <w:rsid w:val="00FE68FE"/>
    <w:rsid w:val="00FF163C"/>
    <w:rsid w:val="00FF2416"/>
    <w:rsid w:val="00FF4453"/>
    <w:rsid w:val="00FF66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oNotEmbedSmartTags/>
  <w:decimalSymbol w:val="."/>
  <w:listSeparator w:val=","/>
  <w14:docId w14:val="0CA7E196"/>
  <w15:docId w15:val="{AFE3FC0D-FBDB-4080-9F8E-08E4FBE9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7079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A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00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3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006"/>
    <w:rPr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60D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bostonmagazine.com/arts-entertainment/blog/2017/04/18/dog-rates-mit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bostonmagazine.com/arts-entertainment/blog/2017/04/18/dog-rates-mit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ori\AppData\Roaming\Microsoft\Sjablonen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E24623C26148FD88BA13B377D56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0C129-B497-4BCB-BAD0-C319B9CDF8B3}"/>
      </w:docPartPr>
      <w:docPartBody>
        <w:p w:rsidR="00000000" w:rsidRDefault="00721D90">
          <w:pPr>
            <w:pStyle w:val="06E24623C26148FD88BA13B377D56E47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E24623C26148FD88BA13B377D56E47">
    <w:name w:val="06E24623C26148FD88BA13B377D56E47"/>
  </w:style>
  <w:style w:type="paragraph" w:customStyle="1" w:styleId="53230F6FA87C44E59B7E1DB61BA8B8AC">
    <w:name w:val="53230F6FA87C44E59B7E1DB61BA8B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C5EF00-1054-4B62-BF43-B87010E2CA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232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Kaori</dc:creator>
  <cp:lastModifiedBy>Ishikawa Kaori</cp:lastModifiedBy>
  <cp:revision>177</cp:revision>
  <cp:lastPrinted>2008-09-26T23:14:00Z</cp:lastPrinted>
  <dcterms:created xsi:type="dcterms:W3CDTF">2020-12-19T17:13:00Z</dcterms:created>
  <dcterms:modified xsi:type="dcterms:W3CDTF">2020-12-19T21:05:00Z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